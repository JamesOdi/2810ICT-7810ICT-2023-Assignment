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bookmarkStart w:id="0" w:name="_Hlk147608091" w:displacedByCustomXml="next"/>
          <w:bookmarkStart w:id="1" w:name="_Hlk147607979" w:displacedByCustomXml="next"/>
          <w:sdt>
            <w:sdtPr>
              <w:rPr>
                <w:color w:val="323E4F" w:themeColor="text2" w:themeShade="BF"/>
                <w:spacing w:val="5"/>
                <w:sz w:val="52"/>
                <w:szCs w:val="52"/>
                <w:lang w:val="en-AU" w:eastAsia="en-US"/>
              </w:r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74781F47" w:rsidR="009000CE" w:rsidRDefault="001661F5" w:rsidP="001661F5">
                <w:pPr>
                  <w:pStyle w:val="Title"/>
                </w:pPr>
                <w:r w:rsidRPr="001661F5">
                  <w:rPr>
                    <w:color w:val="323E4F" w:themeColor="text2" w:themeShade="BF"/>
                    <w:spacing w:val="5"/>
                    <w:sz w:val="52"/>
                    <w:szCs w:val="52"/>
                    <w:lang w:val="en-AU" w:eastAsia="en-US"/>
                  </w:rPr>
                  <w:t>&lt;</w:t>
                </w:r>
                <w:r w:rsidRPr="001661F5">
                  <w:rPr>
                    <w:color w:val="323E4F" w:themeColor="text2" w:themeShade="BF"/>
                    <w:spacing w:val="5"/>
                    <w:sz w:val="52"/>
                    <w:szCs w:val="52"/>
                    <w:lang w:val="en-AU" w:eastAsia="en-US"/>
                  </w:rPr>
                  <w:t xml:space="preserve"> </w:t>
                </w:r>
                <w:r w:rsidRPr="001661F5">
                  <w:rPr>
                    <w:color w:val="323E4F" w:themeColor="text2" w:themeShade="BF"/>
                    <w:spacing w:val="5"/>
                    <w:sz w:val="52"/>
                    <w:szCs w:val="52"/>
                    <w:lang w:val="en-AU" w:eastAsia="en-US"/>
                  </w:rPr>
                  <w:t>Traffic Penalty Management Software&gt; 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725396D2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ED34AE">
                  <w:t>Group Member Names</w:t>
                </w:r>
              </w:sdtContent>
            </w:sdt>
          </w:p>
          <w:p w14:paraId="17DF4D59" w14:textId="77777777" w:rsidR="001661F5" w:rsidRPr="001661F5" w:rsidRDefault="001661F5" w:rsidP="001661F5">
            <w:pPr>
              <w:pStyle w:val="Heading3"/>
              <w:rPr>
                <w:lang w:val="en-AU"/>
              </w:rPr>
            </w:pPr>
            <w:r w:rsidRPr="001661F5">
              <w:rPr>
                <w:lang w:val="en-AU"/>
              </w:rPr>
              <w:t>Thi Ngoc Nhu Nguyen – s5325919</w:t>
            </w:r>
          </w:p>
          <w:p w14:paraId="01982E47" w14:textId="17236D94" w:rsidR="001661F5" w:rsidRPr="001661F5" w:rsidRDefault="001661F5" w:rsidP="001661F5">
            <w:pPr>
              <w:pStyle w:val="Heading3"/>
              <w:rPr>
                <w:lang w:val="en-AU"/>
              </w:rPr>
            </w:pPr>
            <w:r w:rsidRPr="001661F5">
              <w:rPr>
                <w:lang w:val="en-AU"/>
              </w:rPr>
              <w:t>James Odike – s5331003</w:t>
            </w:r>
          </w:p>
          <w:p w14:paraId="163240CD" w14:textId="77777777" w:rsidR="001661F5" w:rsidRPr="001661F5" w:rsidRDefault="001661F5">
            <w:pPr>
              <w:pStyle w:val="Heading3"/>
              <w:rPr>
                <w:lang w:val="en-AU"/>
              </w:rPr>
            </w:pPr>
          </w:p>
          <w:p w14:paraId="731D4453" w14:textId="6ED5ABF1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66DE2FDA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10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661F5">
                  <w:t>October 8, 2023</w:t>
                </w:r>
              </w:sdtContent>
            </w:sdt>
          </w:p>
        </w:tc>
      </w:tr>
      <w:bookmarkEnd w:id="0"/>
    </w:tbl>
    <w:p w14:paraId="0548322C" w14:textId="77777777" w:rsidR="009000CE" w:rsidRDefault="009000CE"/>
    <w:bookmarkEnd w:id="1"/>
    <w:p w14:paraId="3DB9662D" w14:textId="77777777" w:rsidR="009000CE" w:rsidRDefault="009000CE">
      <w:pPr>
        <w:sectPr w:rsidR="009000CE" w:rsidSect="001661F5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</w:t>
      </w:r>
      <w:proofErr w:type="gramStart"/>
      <w:r w:rsidR="00ED34AE" w:rsidRPr="00ED34AE">
        <w:rPr>
          <w:color w:val="FF0000"/>
        </w:rPr>
        <w:t>performed</w:t>
      </w:r>
      <w:proofErr w:type="gramEnd"/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2F17" w14:textId="77777777" w:rsidR="004F3723" w:rsidRDefault="004F3723">
      <w:pPr>
        <w:spacing w:after="0" w:line="240" w:lineRule="auto"/>
      </w:pPr>
      <w:r>
        <w:separator/>
      </w:r>
    </w:p>
  </w:endnote>
  <w:endnote w:type="continuationSeparator" w:id="0">
    <w:p w14:paraId="65CC09B9" w14:textId="77777777" w:rsidR="004F3723" w:rsidRDefault="004F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5C7793C0" w:rsidR="009000CE" w:rsidRDefault="00000000" w:rsidP="001661F5">
          <w:pPr>
            <w:pStyle w:val="Footer"/>
            <w:jc w:val="cen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1661F5">
                <w:t>&lt; Traffic Penalty Management Software&gt; Executive Summary</w:t>
              </w:r>
            </w:sdtContent>
          </w:sdt>
        </w:p>
      </w:tc>
      <w:tc>
        <w:tcPr>
          <w:tcW w:w="4675" w:type="dxa"/>
        </w:tcPr>
        <w:p w14:paraId="66753B50" w14:textId="14A38AAC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527F1E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FF054C9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661F5">
          <w:t>&lt; Traffic Penalty Management Software&gt;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80C5" w14:textId="77777777" w:rsidR="004F3723" w:rsidRDefault="004F3723">
      <w:pPr>
        <w:spacing w:after="0" w:line="240" w:lineRule="auto"/>
      </w:pPr>
      <w:r>
        <w:separator/>
      </w:r>
    </w:p>
  </w:footnote>
  <w:footnote w:type="continuationSeparator" w:id="0">
    <w:p w14:paraId="753755F7" w14:textId="77777777" w:rsidR="004F3723" w:rsidRDefault="004F3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661F5"/>
    <w:rsid w:val="00184AA9"/>
    <w:rsid w:val="002D4235"/>
    <w:rsid w:val="004F3723"/>
    <w:rsid w:val="00527F1E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9D4B38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39</TotalTime>
  <Pages>1</Pages>
  <Words>156</Words>
  <Characters>771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Traffic Penalty Management Software&gt; Executive Summary</dc:title>
  <dc:creator>Group Member Names</dc:creator>
  <cp:keywords/>
  <cp:lastModifiedBy>Nguyễn Thị Ngọc Như</cp:lastModifiedBy>
  <cp:revision>7</cp:revision>
  <dcterms:created xsi:type="dcterms:W3CDTF">2017-08-28T03:16:00Z</dcterms:created>
  <dcterms:modified xsi:type="dcterms:W3CDTF">2023-10-07T14:18:00Z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  <property fmtid="{D5CDD505-2E9C-101B-9397-08002B2CF9AE}" pid="3" name="GrammarlyDocumentId">
    <vt:lpwstr>61a070ed4234f2ff107f738295a6c390d9389a2662015fa5809951818cbbf9af</vt:lpwstr>
  </property>
</Properties>
</file>